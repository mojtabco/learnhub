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C38A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476538E9" wp14:editId="11451F7C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F602B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749"/>
        <w:gridCol w:w="3007"/>
        <w:gridCol w:w="959"/>
        <w:gridCol w:w="480"/>
        <w:gridCol w:w="1439"/>
      </w:tblGrid>
      <w:tr w:rsidR="00C46B32" w14:paraId="2742B9DB" w14:textId="77777777" w:rsidTr="00C46B32">
        <w:trPr>
          <w:trHeight w:val="2716"/>
        </w:trPr>
        <w:tc>
          <w:tcPr>
            <w:tcW w:w="1439" w:type="dxa"/>
          </w:tcPr>
          <w:p w14:paraId="281F2DF8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4F335CB5" w14:textId="77777777" w:rsidR="00C46B32" w:rsidRDefault="00000000" w:rsidP="00AA0BBF">
            <w:pPr>
              <w:pStyle w:val="Heading1"/>
              <w:ind w:left="720"/>
              <w:jc w:val="center"/>
            </w:pPr>
            <w:sdt>
              <w:sdtPr>
                <w:id w:val="661117821"/>
                <w:placeholder>
                  <w:docPart w:val="1341C7F07A4247639A0B9EE216770B74"/>
                </w:placeholder>
                <w:temporary/>
                <w:showingPlcHdr/>
                <w15:appearance w15:val="hidden"/>
              </w:sdtPr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00786EE3" w14:textId="77777777" w:rsidR="00C46B32" w:rsidRDefault="00C46B32"/>
        </w:tc>
      </w:tr>
      <w:tr w:rsidR="005B09BE" w14:paraId="5D24DC36" w14:textId="77777777" w:rsidTr="00BE7829">
        <w:trPr>
          <w:trHeight w:val="430"/>
        </w:trPr>
        <w:tc>
          <w:tcPr>
            <w:tcW w:w="14390" w:type="dxa"/>
            <w:gridSpan w:val="9"/>
          </w:tcPr>
          <w:p w14:paraId="45E0D3A9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23D58D8C" wp14:editId="52A401DC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B1DBF4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428D2861" w14:textId="77777777" w:rsidTr="00292168">
        <w:trPr>
          <w:trHeight w:val="408"/>
        </w:trPr>
        <w:tc>
          <w:tcPr>
            <w:tcW w:w="2878" w:type="dxa"/>
            <w:gridSpan w:val="2"/>
          </w:tcPr>
          <w:p w14:paraId="6A20F5A8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0D7D1968" w14:textId="77777777" w:rsidR="00292168" w:rsidRPr="00292168" w:rsidRDefault="00000000" w:rsidP="00EE5A14">
            <w:pPr>
              <w:pStyle w:val="Heading2"/>
            </w:pPr>
            <w:sdt>
              <w:sdtPr>
                <w:id w:val="2065522394"/>
                <w:placeholder>
                  <w:docPart w:val="1A7A019FF2E240669FB81EDC824C3D75"/>
                </w:placeholder>
                <w:temporary/>
                <w:showingPlcHdr/>
                <w15:appearance w15:val="hidden"/>
              </w:sdtPr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1344696D" w14:textId="77777777" w:rsidR="00292168" w:rsidRDefault="00292168"/>
        </w:tc>
      </w:tr>
      <w:tr w:rsidR="005B09BE" w14:paraId="53F7511A" w14:textId="77777777" w:rsidTr="00DA07D7">
        <w:trPr>
          <w:trHeight w:val="854"/>
        </w:trPr>
        <w:tc>
          <w:tcPr>
            <w:tcW w:w="14390" w:type="dxa"/>
            <w:gridSpan w:val="9"/>
          </w:tcPr>
          <w:p w14:paraId="3C52EA67" w14:textId="77777777" w:rsidR="005B09BE" w:rsidRDefault="005B09BE"/>
        </w:tc>
      </w:tr>
      <w:tr w:rsidR="00292168" w14:paraId="6AC1EC5C" w14:textId="77777777" w:rsidTr="00292168">
        <w:tc>
          <w:tcPr>
            <w:tcW w:w="1439" w:type="dxa"/>
          </w:tcPr>
          <w:p w14:paraId="51EF2A8F" w14:textId="77777777" w:rsidR="00292168" w:rsidRDefault="00292168"/>
        </w:tc>
        <w:tc>
          <w:tcPr>
            <w:tcW w:w="11512" w:type="dxa"/>
            <w:gridSpan w:val="7"/>
          </w:tcPr>
          <w:p w14:paraId="5F40A12A" w14:textId="74CF0B6A" w:rsidR="00292168" w:rsidRDefault="003846EF" w:rsidP="00DD00C7">
            <w:pPr>
              <w:pStyle w:val="Heading1Alt"/>
            </w:pPr>
            <w:r>
              <w:t>{{student}}</w:t>
            </w:r>
          </w:p>
        </w:tc>
        <w:tc>
          <w:tcPr>
            <w:tcW w:w="1439" w:type="dxa"/>
          </w:tcPr>
          <w:p w14:paraId="4D73B3B4" w14:textId="77777777" w:rsidR="00292168" w:rsidRDefault="00292168"/>
        </w:tc>
      </w:tr>
      <w:tr w:rsidR="00292168" w14:paraId="34E2C151" w14:textId="77777777" w:rsidTr="00AA0BBF">
        <w:tc>
          <w:tcPr>
            <w:tcW w:w="2878" w:type="dxa"/>
            <w:gridSpan w:val="2"/>
          </w:tcPr>
          <w:p w14:paraId="2C957BCF" w14:textId="77777777" w:rsidR="00292168" w:rsidRDefault="00292168"/>
        </w:tc>
        <w:tc>
          <w:tcPr>
            <w:tcW w:w="2878" w:type="dxa"/>
            <w:gridSpan w:val="2"/>
          </w:tcPr>
          <w:p w14:paraId="7DBB8DBC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78E83221" wp14:editId="7ED81AB0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40732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749" w:type="dxa"/>
          </w:tcPr>
          <w:p w14:paraId="1F3967D3" w14:textId="77777777" w:rsidR="00292168" w:rsidRDefault="00292168"/>
        </w:tc>
        <w:tc>
          <w:tcPr>
            <w:tcW w:w="3007" w:type="dxa"/>
          </w:tcPr>
          <w:p w14:paraId="7850CD4F" w14:textId="77777777" w:rsidR="00292168" w:rsidRDefault="00292168"/>
        </w:tc>
        <w:tc>
          <w:tcPr>
            <w:tcW w:w="2878" w:type="dxa"/>
            <w:gridSpan w:val="3"/>
          </w:tcPr>
          <w:p w14:paraId="4EE150BA" w14:textId="77777777" w:rsidR="00292168" w:rsidRDefault="00292168"/>
        </w:tc>
      </w:tr>
      <w:tr w:rsidR="005B09BE" w14:paraId="7A4C0070" w14:textId="77777777" w:rsidTr="00EE5A14">
        <w:trPr>
          <w:trHeight w:val="342"/>
        </w:trPr>
        <w:tc>
          <w:tcPr>
            <w:tcW w:w="2878" w:type="dxa"/>
            <w:gridSpan w:val="2"/>
          </w:tcPr>
          <w:p w14:paraId="7A1F20C8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17398920" w14:textId="77777777" w:rsidR="005B09BE" w:rsidRDefault="00000000" w:rsidP="00EE5A14">
            <w:pPr>
              <w:pStyle w:val="Heading2"/>
            </w:pPr>
            <w:sdt>
              <w:sdtPr>
                <w:id w:val="604704577"/>
                <w:placeholder>
                  <w:docPart w:val="63C04EE589CB4EFF88BCB7423C8B1AD3"/>
                </w:placeholder>
                <w:temporary/>
                <w:showingPlcHdr/>
                <w15:appearance w15:val="hidden"/>
              </w:sdtPr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154E5CD4" w14:textId="77777777" w:rsidR="005B09BE" w:rsidRDefault="005B09BE"/>
        </w:tc>
      </w:tr>
      <w:tr w:rsidR="005B09BE" w14:paraId="3698C23E" w14:textId="77777777" w:rsidTr="005B09BE">
        <w:trPr>
          <w:trHeight w:val="412"/>
        </w:trPr>
        <w:tc>
          <w:tcPr>
            <w:tcW w:w="2878" w:type="dxa"/>
            <w:gridSpan w:val="2"/>
          </w:tcPr>
          <w:p w14:paraId="50B9B735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7FB64318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E38DD91" w14:textId="77777777" w:rsidR="005B09BE" w:rsidRDefault="005B09BE"/>
        </w:tc>
      </w:tr>
      <w:tr w:rsidR="005B09BE" w14:paraId="1A0F0927" w14:textId="77777777" w:rsidTr="005B09BE">
        <w:trPr>
          <w:trHeight w:val="582"/>
        </w:trPr>
        <w:tc>
          <w:tcPr>
            <w:tcW w:w="2878" w:type="dxa"/>
            <w:gridSpan w:val="2"/>
          </w:tcPr>
          <w:p w14:paraId="1D6091B4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1CC25D51" w14:textId="22911492" w:rsidR="005B09BE" w:rsidRPr="005B09BE" w:rsidRDefault="003846EF" w:rsidP="00572F9C">
            <w:pPr>
              <w:pStyle w:val="Heading3"/>
            </w:pPr>
            <w:r>
              <w:t>{{course}}</w:t>
            </w:r>
          </w:p>
        </w:tc>
        <w:tc>
          <w:tcPr>
            <w:tcW w:w="2878" w:type="dxa"/>
            <w:gridSpan w:val="3"/>
          </w:tcPr>
          <w:p w14:paraId="6782A55F" w14:textId="77777777" w:rsidR="005B09BE" w:rsidRDefault="005B09BE"/>
        </w:tc>
      </w:tr>
      <w:tr w:rsidR="005B09BE" w14:paraId="19E2B608" w14:textId="77777777" w:rsidTr="005B09BE">
        <w:trPr>
          <w:trHeight w:val="666"/>
        </w:trPr>
        <w:tc>
          <w:tcPr>
            <w:tcW w:w="2878" w:type="dxa"/>
            <w:gridSpan w:val="2"/>
          </w:tcPr>
          <w:p w14:paraId="4DDED643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78CEB1E9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2C8C353A" w14:textId="77777777" w:rsidR="005B09BE" w:rsidRDefault="005B09BE"/>
        </w:tc>
      </w:tr>
      <w:tr w:rsidR="005B09BE" w14:paraId="32BFE11D" w14:textId="77777777" w:rsidTr="005B09BE">
        <w:trPr>
          <w:trHeight w:val="666"/>
        </w:trPr>
        <w:tc>
          <w:tcPr>
            <w:tcW w:w="1439" w:type="dxa"/>
          </w:tcPr>
          <w:p w14:paraId="296E2115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00F7E3BF" w14:textId="2C594C9E" w:rsidR="005B09BE" w:rsidRPr="005B09BE" w:rsidRDefault="00F537EE" w:rsidP="007E1885">
            <w:pPr>
              <w:bidi/>
              <w:jc w:val="center"/>
            </w:pPr>
            <w:r>
              <w:t>{{date}}</w:t>
            </w:r>
          </w:p>
        </w:tc>
        <w:tc>
          <w:tcPr>
            <w:tcW w:w="1439" w:type="dxa"/>
            <w:vAlign w:val="center"/>
          </w:tcPr>
          <w:p w14:paraId="40E8C3F2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3CB1DF2D" w14:textId="12F39CB6" w:rsidR="005B09BE" w:rsidRDefault="00815A08" w:rsidP="00EE5A14">
            <w:pPr>
              <w:jc w:val="center"/>
            </w:pPr>
            <w:r>
              <w:t>{{code}}</w:t>
            </w:r>
          </w:p>
        </w:tc>
        <w:tc>
          <w:tcPr>
            <w:tcW w:w="1439" w:type="dxa"/>
          </w:tcPr>
          <w:p w14:paraId="0ECB9280" w14:textId="77777777" w:rsidR="005B09BE" w:rsidRDefault="005B09BE"/>
        </w:tc>
      </w:tr>
      <w:tr w:rsidR="005B09BE" w14:paraId="721B8F4B" w14:textId="77777777" w:rsidTr="005B09BE">
        <w:trPr>
          <w:trHeight w:val="490"/>
        </w:trPr>
        <w:tc>
          <w:tcPr>
            <w:tcW w:w="2878" w:type="dxa"/>
            <w:gridSpan w:val="2"/>
          </w:tcPr>
          <w:p w14:paraId="062BDA40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5B606C04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D1CBA16" w14:textId="77777777" w:rsidR="005B09BE" w:rsidRDefault="005B09BE"/>
        </w:tc>
      </w:tr>
      <w:tr w:rsidR="005B09BE" w14:paraId="7F54CFDA" w14:textId="77777777" w:rsidTr="00AA0BBF">
        <w:trPr>
          <w:trHeight w:val="985"/>
        </w:trPr>
        <w:tc>
          <w:tcPr>
            <w:tcW w:w="2878" w:type="dxa"/>
            <w:gridSpan w:val="2"/>
          </w:tcPr>
          <w:p w14:paraId="26551E05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2A6D5D57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749" w:type="dxa"/>
            <w:shd w:val="clear" w:color="auto" w:fill="F2F2F2" w:themeFill="background1" w:themeFillShade="F2"/>
            <w:vAlign w:val="center"/>
          </w:tcPr>
          <w:p w14:paraId="40A29CEF" w14:textId="2F9E0063" w:rsidR="005B09BE" w:rsidRPr="00AA0BBF" w:rsidRDefault="00AA0BBF" w:rsidP="00EE5A14">
            <w:pPr>
              <w:pStyle w:val="Heading2"/>
              <w:rPr>
                <w:rFonts w:ascii="Arial" w:hAnsi="Arial" w:cs="Arial"/>
              </w:rPr>
            </w:pPr>
            <w:r w:rsidRPr="00AA0BBF">
              <w:rPr>
                <w:rFonts w:ascii="Arial" w:hAnsi="Arial" w:cs="Arial"/>
                <w:sz w:val="48"/>
                <w:szCs w:val="38"/>
              </w:rPr>
              <w:t>Learn Hub</w:t>
            </w:r>
          </w:p>
        </w:tc>
        <w:tc>
          <w:tcPr>
            <w:tcW w:w="3007" w:type="dxa"/>
            <w:vAlign w:val="center"/>
          </w:tcPr>
          <w:p w14:paraId="396B5DDB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66FC7D03" w14:textId="77777777" w:rsidR="005B09BE" w:rsidRDefault="005B09BE"/>
        </w:tc>
      </w:tr>
    </w:tbl>
    <w:p w14:paraId="73B6D062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4D31" w14:textId="77777777" w:rsidR="004D64F7" w:rsidRDefault="004D64F7" w:rsidP="00E274A2">
      <w:r>
        <w:separator/>
      </w:r>
    </w:p>
  </w:endnote>
  <w:endnote w:type="continuationSeparator" w:id="0">
    <w:p w14:paraId="1260EB98" w14:textId="77777777" w:rsidR="004D64F7" w:rsidRDefault="004D64F7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F4E5" w14:textId="77777777" w:rsidR="004D64F7" w:rsidRDefault="004D64F7" w:rsidP="00E274A2">
      <w:r>
        <w:separator/>
      </w:r>
    </w:p>
  </w:footnote>
  <w:footnote w:type="continuationSeparator" w:id="0">
    <w:p w14:paraId="2E44F217" w14:textId="77777777" w:rsidR="004D64F7" w:rsidRDefault="004D64F7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6EF"/>
    <w:rsid w:val="000017A0"/>
    <w:rsid w:val="00021676"/>
    <w:rsid w:val="00096F67"/>
    <w:rsid w:val="000A641B"/>
    <w:rsid w:val="000C684F"/>
    <w:rsid w:val="00114D8E"/>
    <w:rsid w:val="0012521F"/>
    <w:rsid w:val="00141104"/>
    <w:rsid w:val="00145171"/>
    <w:rsid w:val="00163E38"/>
    <w:rsid w:val="001E57B7"/>
    <w:rsid w:val="0025656E"/>
    <w:rsid w:val="00292168"/>
    <w:rsid w:val="00296FF3"/>
    <w:rsid w:val="00313CC5"/>
    <w:rsid w:val="00321A89"/>
    <w:rsid w:val="00323E7D"/>
    <w:rsid w:val="00364086"/>
    <w:rsid w:val="00366216"/>
    <w:rsid w:val="003846EF"/>
    <w:rsid w:val="003D4044"/>
    <w:rsid w:val="00404DFE"/>
    <w:rsid w:val="004075DF"/>
    <w:rsid w:val="004B3F9C"/>
    <w:rsid w:val="004D64F7"/>
    <w:rsid w:val="004E31C6"/>
    <w:rsid w:val="004F6D24"/>
    <w:rsid w:val="00513FAB"/>
    <w:rsid w:val="0056529D"/>
    <w:rsid w:val="00572F9C"/>
    <w:rsid w:val="0059337D"/>
    <w:rsid w:val="005B09BE"/>
    <w:rsid w:val="005B64E9"/>
    <w:rsid w:val="006543CA"/>
    <w:rsid w:val="00656130"/>
    <w:rsid w:val="006C28A6"/>
    <w:rsid w:val="006C60E6"/>
    <w:rsid w:val="006F5E6D"/>
    <w:rsid w:val="00736BAA"/>
    <w:rsid w:val="0074596A"/>
    <w:rsid w:val="00793A50"/>
    <w:rsid w:val="007C7831"/>
    <w:rsid w:val="007E1885"/>
    <w:rsid w:val="00815A08"/>
    <w:rsid w:val="00840B32"/>
    <w:rsid w:val="00853F55"/>
    <w:rsid w:val="00872336"/>
    <w:rsid w:val="00973CE8"/>
    <w:rsid w:val="00AA0BBF"/>
    <w:rsid w:val="00AC0554"/>
    <w:rsid w:val="00AC3FF1"/>
    <w:rsid w:val="00AD3FA6"/>
    <w:rsid w:val="00B371A8"/>
    <w:rsid w:val="00B813A3"/>
    <w:rsid w:val="00BB20A6"/>
    <w:rsid w:val="00C005C6"/>
    <w:rsid w:val="00C46B32"/>
    <w:rsid w:val="00CC5171"/>
    <w:rsid w:val="00CD0363"/>
    <w:rsid w:val="00CD1290"/>
    <w:rsid w:val="00DB7010"/>
    <w:rsid w:val="00DB7228"/>
    <w:rsid w:val="00DD00C7"/>
    <w:rsid w:val="00E274A2"/>
    <w:rsid w:val="00E80C2E"/>
    <w:rsid w:val="00E832D3"/>
    <w:rsid w:val="00E85DE1"/>
    <w:rsid w:val="00EA293A"/>
    <w:rsid w:val="00EA2CD7"/>
    <w:rsid w:val="00ED2D2C"/>
    <w:rsid w:val="00EE266A"/>
    <w:rsid w:val="00EE5A14"/>
    <w:rsid w:val="00F5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3A02A3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.askari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41C7F07A4247639A0B9EE216770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A5ED6-3808-4EE6-9364-18F54FDE6E23}"/>
      </w:docPartPr>
      <w:docPartBody>
        <w:p w:rsidR="008D0891" w:rsidRDefault="00000000">
          <w:pPr>
            <w:pStyle w:val="1341C7F07A4247639A0B9EE216770B74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1A7A019FF2E240669FB81EDC824C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F3C63-523A-42A5-8E80-264C2B8C2F76}"/>
      </w:docPartPr>
      <w:docPartBody>
        <w:p w:rsidR="008D0891" w:rsidRDefault="00000000">
          <w:pPr>
            <w:pStyle w:val="1A7A019FF2E240669FB81EDC824C3D75"/>
          </w:pPr>
          <w:r w:rsidRPr="00292168">
            <w:t>THIS ACKNOWLEDGES THAT</w:t>
          </w:r>
        </w:p>
      </w:docPartBody>
    </w:docPart>
    <w:docPart>
      <w:docPartPr>
        <w:name w:val="63C04EE589CB4EFF88BCB7423C8B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E8F91-F4CE-4732-9BC4-C862A38A83A0}"/>
      </w:docPartPr>
      <w:docPartBody>
        <w:p w:rsidR="008D0891" w:rsidRDefault="00000000">
          <w:pPr>
            <w:pStyle w:val="63C04EE589CB4EFF88BCB7423C8B1AD3"/>
          </w:pPr>
          <w:r w:rsidRPr="005B09BE"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98"/>
    <w:rsid w:val="00100E96"/>
    <w:rsid w:val="00141104"/>
    <w:rsid w:val="001D6ACB"/>
    <w:rsid w:val="002C30CC"/>
    <w:rsid w:val="00323E7D"/>
    <w:rsid w:val="00364086"/>
    <w:rsid w:val="00373F19"/>
    <w:rsid w:val="004075DF"/>
    <w:rsid w:val="00476C58"/>
    <w:rsid w:val="005B64E9"/>
    <w:rsid w:val="00736BAA"/>
    <w:rsid w:val="008D0891"/>
    <w:rsid w:val="00973CE8"/>
    <w:rsid w:val="00A81720"/>
    <w:rsid w:val="00AD3FA6"/>
    <w:rsid w:val="00BD015A"/>
    <w:rsid w:val="00BE7609"/>
    <w:rsid w:val="00DB7010"/>
    <w:rsid w:val="00E80C2E"/>
    <w:rsid w:val="00EA293A"/>
    <w:rsid w:val="00EB5998"/>
    <w:rsid w:val="00FB1D5D"/>
    <w:rsid w:val="00FC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41C7F07A4247639A0B9EE216770B74">
    <w:name w:val="1341C7F07A4247639A0B9EE216770B74"/>
  </w:style>
  <w:style w:type="paragraph" w:customStyle="1" w:styleId="1A7A019FF2E240669FB81EDC824C3D75">
    <w:name w:val="1A7A019FF2E240669FB81EDC824C3D75"/>
  </w:style>
  <w:style w:type="paragraph" w:customStyle="1" w:styleId="63C04EE589CB4EFF88BCB7423C8B1AD3">
    <w:name w:val="63C04EE589CB4EFF88BCB7423C8B1AD3"/>
  </w:style>
  <w:style w:type="paragraph" w:customStyle="1" w:styleId="355AED50CB0C4451B6979BB030BD1781">
    <w:name w:val="355AED50CB0C4451B6979BB030BD1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certificate.dotx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2024-11-26T05:41:00Z</dcterms:created>
  <dcterms:modified xsi:type="dcterms:W3CDTF">2024-11-27T07:46:00Z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